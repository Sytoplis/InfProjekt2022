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7505C" w14:textId="56A36DA6" w:rsidR="00C30FBF" w:rsidRDefault="00CE0A35" w:rsidP="00DC6ECA">
      <w:r>
        <w:rPr>
          <w:b/>
          <w:bCs/>
          <w:sz w:val="24"/>
          <w:szCs w:val="24"/>
        </w:rPr>
        <w:t>Projektarbeit im 4. Semester</w:t>
      </w:r>
    </w:p>
    <w:p w14:paraId="71339CDD" w14:textId="6415C384" w:rsidR="0084677E" w:rsidRPr="0084677E" w:rsidRDefault="0084677E" w:rsidP="0084677E">
      <w:pPr>
        <w:jc w:val="both"/>
        <w:rPr>
          <w:sz w:val="24"/>
          <w:szCs w:val="24"/>
        </w:rPr>
      </w:pPr>
    </w:p>
    <w:p w14:paraId="31FA9B43" w14:textId="060B8BF1" w:rsidR="0084677E" w:rsidRPr="0084677E" w:rsidRDefault="0084677E" w:rsidP="0084677E">
      <w:pPr>
        <w:jc w:val="both"/>
        <w:rPr>
          <w:b/>
          <w:bCs/>
          <w:sz w:val="24"/>
          <w:szCs w:val="24"/>
        </w:rPr>
      </w:pPr>
      <w:r w:rsidRPr="0084677E">
        <w:rPr>
          <w:b/>
          <w:bCs/>
          <w:sz w:val="24"/>
          <w:szCs w:val="24"/>
        </w:rPr>
        <w:t>Aufgabenstellung</w:t>
      </w:r>
    </w:p>
    <w:p w14:paraId="13EFCFEE" w14:textId="2B2ECE14" w:rsidR="007835AF" w:rsidRDefault="0084677E" w:rsidP="0084677E">
      <w:pPr>
        <w:jc w:val="both"/>
      </w:pPr>
      <w:r w:rsidRPr="0084677E">
        <w:t xml:space="preserve">Erstellen Sie </w:t>
      </w:r>
      <w:r>
        <w:t xml:space="preserve">in Teamarbeit </w:t>
      </w:r>
      <w:r w:rsidRPr="0084677E">
        <w:t xml:space="preserve">ein </w:t>
      </w:r>
      <w:r w:rsidR="00D238B9">
        <w:t>P</w:t>
      </w:r>
      <w:r w:rsidRPr="0084677E">
        <w:t>rojekt</w:t>
      </w:r>
      <w:r>
        <w:t>.</w:t>
      </w:r>
      <w:r w:rsidR="00C244FD">
        <w:t xml:space="preserve"> Die Gruppen sollen dabei in etwa leistungshomogen sein und aus </w:t>
      </w:r>
      <w:r w:rsidR="00D238B9">
        <w:t>zwei bis vier</w:t>
      </w:r>
      <w:r w:rsidR="00C244FD">
        <w:t xml:space="preserve"> Personen bestehen. Das Projekt ist so zu gestalten, dass Sie Ihrem Niveau entsprechend arbeiten.</w:t>
      </w:r>
    </w:p>
    <w:p w14:paraId="5B494F62" w14:textId="77777777" w:rsidR="007835AF" w:rsidRDefault="007835AF" w:rsidP="007835AF">
      <w:pPr>
        <w:jc w:val="both"/>
      </w:pPr>
      <w:r>
        <w:t>Folgende Mindestanforderungen gibt es:</w:t>
      </w:r>
    </w:p>
    <w:p w14:paraId="27F08A5E" w14:textId="0165A411" w:rsidR="006F5AFC" w:rsidRDefault="006F5AFC" w:rsidP="007835AF">
      <w:pPr>
        <w:pStyle w:val="Listenabsatz"/>
        <w:numPr>
          <w:ilvl w:val="0"/>
          <w:numId w:val="1"/>
        </w:numPr>
        <w:jc w:val="both"/>
      </w:pPr>
      <w:r>
        <w:t xml:space="preserve">In der Wahl des Themas sind </w:t>
      </w:r>
      <w:r w:rsidR="00AB4878">
        <w:t>S</w:t>
      </w:r>
      <w:r>
        <w:t xml:space="preserve">ie frei, es soll aber </w:t>
      </w:r>
      <w:r w:rsidR="00AB4878">
        <w:t>an Unterrichts</w:t>
      </w:r>
      <w:r w:rsidR="0043676F">
        <w:t xml:space="preserve">inhalte </w:t>
      </w:r>
      <w:r w:rsidR="00AB4878">
        <w:t xml:space="preserve">anschließen und </w:t>
      </w:r>
      <w:r w:rsidR="0043676F">
        <w:t>diese ergänzen</w:t>
      </w:r>
      <w:r w:rsidR="003B6081">
        <w:t xml:space="preserve"> </w:t>
      </w:r>
      <w:r w:rsidR="00FE0464">
        <w:t>und</w:t>
      </w:r>
      <w:r w:rsidR="00F45706">
        <w:t xml:space="preserve"> </w:t>
      </w:r>
      <w:r w:rsidR="003B6081">
        <w:t>vertiefen.</w:t>
      </w:r>
    </w:p>
    <w:p w14:paraId="6B867266" w14:textId="52E56B46" w:rsidR="009A4B62" w:rsidRDefault="0043676F" w:rsidP="008F75DB">
      <w:pPr>
        <w:pStyle w:val="Listenabsatz"/>
        <w:numPr>
          <w:ilvl w:val="0"/>
          <w:numId w:val="1"/>
        </w:numPr>
        <w:jc w:val="both"/>
      </w:pPr>
      <w:r>
        <w:t xml:space="preserve">Sofern </w:t>
      </w:r>
      <w:r w:rsidR="008F75DB">
        <w:t xml:space="preserve">Implementierungen erstellt werden, hat die Programmierung </w:t>
      </w:r>
      <w:r w:rsidR="009A4B62">
        <w:t xml:space="preserve">objektorientiert </w:t>
      </w:r>
      <w:r w:rsidR="008F75DB">
        <w:t xml:space="preserve">zu </w:t>
      </w:r>
      <w:r w:rsidR="009A4B62">
        <w:t>erfolgen</w:t>
      </w:r>
      <w:r w:rsidR="008F75DB">
        <w:t xml:space="preserve">, die </w:t>
      </w:r>
      <w:r w:rsidR="00E8783A">
        <w:t>Programmiersprache ist JAVA</w:t>
      </w:r>
      <w:r w:rsidR="009A4B62">
        <w:t>.</w:t>
      </w:r>
      <w:r w:rsidR="00B94650">
        <w:t xml:space="preserve"> Quelltext ist zu kommentieren.</w:t>
      </w:r>
    </w:p>
    <w:p w14:paraId="46514135" w14:textId="3DEFDB19" w:rsidR="00214C03" w:rsidRDefault="00214C03" w:rsidP="008F75DB">
      <w:pPr>
        <w:pStyle w:val="Listenabsatz"/>
        <w:numPr>
          <w:ilvl w:val="0"/>
          <w:numId w:val="1"/>
        </w:numPr>
        <w:jc w:val="both"/>
      </w:pPr>
      <w:r>
        <w:t xml:space="preserve">Jedes Team hat die Pflicht, pro Woche </w:t>
      </w:r>
      <w:r w:rsidR="00F548B9">
        <w:t>an mindestens zwei</w:t>
      </w:r>
      <w:r>
        <w:t xml:space="preserve"> </w:t>
      </w:r>
      <w:r w:rsidR="00DA5582">
        <w:t xml:space="preserve">und insgesamt an </w:t>
      </w:r>
      <w:r w:rsidR="00A9659E">
        <w:t xml:space="preserve">zehn </w:t>
      </w:r>
      <w:r>
        <w:t xml:space="preserve">Präsenzstunden während der Unterrichtszeit anwesend </w:t>
      </w:r>
      <w:r w:rsidR="00F548B9">
        <w:t>zu sein.</w:t>
      </w:r>
    </w:p>
    <w:p w14:paraId="33C97257" w14:textId="1A3BCDD4" w:rsidR="00F548B9" w:rsidRDefault="00D607E6" w:rsidP="008F75DB">
      <w:pPr>
        <w:pStyle w:val="Listenabsatz"/>
        <w:numPr>
          <w:ilvl w:val="0"/>
          <w:numId w:val="1"/>
        </w:numPr>
        <w:jc w:val="both"/>
      </w:pPr>
      <w:r>
        <w:t>Zu Beginn des Projektes ist ein zeitlicher Überblick mit Zwischenzielen zu erstellen. Die A</w:t>
      </w:r>
      <w:r w:rsidR="000A06EF">
        <w:t>bgabe hierfür hat bis zum 16.02. zu erfolgen.</w:t>
      </w:r>
    </w:p>
    <w:p w14:paraId="0133AF24" w14:textId="6A07023A" w:rsidR="0084677E" w:rsidRDefault="00C244FD" w:rsidP="0084677E">
      <w:pPr>
        <w:pStyle w:val="Listenabsatz"/>
        <w:numPr>
          <w:ilvl w:val="0"/>
          <w:numId w:val="1"/>
        </w:numPr>
        <w:jc w:val="both"/>
      </w:pPr>
      <w:r>
        <w:t xml:space="preserve">Dokumentieren Sie wöchentlich Ihren Arbeitsfortschritt. Dazu gehört eine zeitliche Aufstellung über die geleistete Arbeit, wie zum Beispiel Absprachen im Team oder reine Programmiertätigkeiten. Diese Dokumentation ist jeweils am </w:t>
      </w:r>
      <w:r w:rsidR="009A4B62">
        <w:t>Freitag</w:t>
      </w:r>
      <w:r>
        <w:t xml:space="preserve"> per Mail an Frau Stöhr zu senden.</w:t>
      </w:r>
      <w:r w:rsidR="00F9725A">
        <w:t xml:space="preserve"> Notieren Sie hier auch</w:t>
      </w:r>
      <w:r w:rsidR="00A401DC">
        <w:t xml:space="preserve"> jeweils</w:t>
      </w:r>
      <w:r w:rsidR="00F9725A">
        <w:t xml:space="preserve"> die </w:t>
      </w:r>
      <w:r w:rsidR="00A401DC">
        <w:t xml:space="preserve">vergangenen </w:t>
      </w:r>
      <w:r w:rsidR="00F9725A">
        <w:t xml:space="preserve">Präsenzzeiten </w:t>
      </w:r>
      <w:r w:rsidR="00A401DC">
        <w:t>und die geplanten für die kommende Woche.</w:t>
      </w:r>
    </w:p>
    <w:p w14:paraId="29ED63DB" w14:textId="0AFFED2E" w:rsidR="000E55CD" w:rsidRDefault="000E55CD" w:rsidP="0084677E">
      <w:pPr>
        <w:pStyle w:val="Listenabsatz"/>
        <w:numPr>
          <w:ilvl w:val="0"/>
          <w:numId w:val="1"/>
        </w:numPr>
        <w:jc w:val="both"/>
      </w:pPr>
      <w:r>
        <w:t>Die Dokumentation</w:t>
      </w:r>
      <w:r w:rsidR="00722A3F">
        <w:t xml:space="preserve"> dient dazu, Ihre Vorgehensweise nach</w:t>
      </w:r>
      <w:r w:rsidR="00A41C13">
        <w:t xml:space="preserve">vollziehen zu können. Achten Sie daher auf Vollständigkeit, aber auch auf das Einhalten </w:t>
      </w:r>
      <w:r w:rsidR="00FE0BCE">
        <w:t xml:space="preserve">allgemeingültiger </w:t>
      </w:r>
      <w:r w:rsidR="00A41C13">
        <w:t>formaler Aspekte.</w:t>
      </w:r>
    </w:p>
    <w:p w14:paraId="675BAD74" w14:textId="2E85E47D" w:rsidR="00C244FD" w:rsidRDefault="00C244FD" w:rsidP="0084677E">
      <w:pPr>
        <w:jc w:val="both"/>
      </w:pPr>
      <w:r>
        <w:t>Der Beginn der Projektarbeit ist</w:t>
      </w:r>
      <w:r w:rsidR="00D238B9">
        <w:t xml:space="preserve"> Montag</w:t>
      </w:r>
      <w:r>
        <w:t xml:space="preserve">, der </w:t>
      </w:r>
      <w:r w:rsidR="000A06EF">
        <w:t>1</w:t>
      </w:r>
      <w:r w:rsidR="003C0112">
        <w:t>4</w:t>
      </w:r>
      <w:r>
        <w:t>.</w:t>
      </w:r>
      <w:r w:rsidR="003C0112">
        <w:t xml:space="preserve"> Februar</w:t>
      </w:r>
      <w:r>
        <w:t xml:space="preserve">, die Abgabe erfolgt am </w:t>
      </w:r>
      <w:r w:rsidR="003C0112">
        <w:t>Dienstag</w:t>
      </w:r>
      <w:r>
        <w:t xml:space="preserve">, den </w:t>
      </w:r>
      <w:r w:rsidR="005E7FFB">
        <w:t>15</w:t>
      </w:r>
      <w:r>
        <w:t xml:space="preserve">. </w:t>
      </w:r>
      <w:r w:rsidR="00D238B9">
        <w:t>März</w:t>
      </w:r>
      <w:r>
        <w:t>. Die Präsentationen</w:t>
      </w:r>
      <w:r w:rsidR="008D4935">
        <w:t xml:space="preserve"> finden</w:t>
      </w:r>
      <w:r w:rsidR="00D238B9">
        <w:t xml:space="preserve"> am </w:t>
      </w:r>
      <w:r w:rsidR="00FB0A1D">
        <w:t>16</w:t>
      </w:r>
      <w:r w:rsidR="008D4935">
        <w:t>. März statt</w:t>
      </w:r>
      <w:r w:rsidR="00FB0A1D">
        <w:t xml:space="preserve"> und sollen jewei</w:t>
      </w:r>
      <w:r w:rsidR="00F74E46">
        <w:t>ls</w:t>
      </w:r>
      <w:r w:rsidR="008D4935">
        <w:t xml:space="preserve"> einen zeitlichen Umfang von etwa 1</w:t>
      </w:r>
      <w:r w:rsidR="009757E7">
        <w:t xml:space="preserve">0 bis 15 </w:t>
      </w:r>
      <w:r w:rsidR="008D4935">
        <w:t xml:space="preserve">Minuten haben, an welche sich eine Diskussion von etwa </w:t>
      </w:r>
      <w:r w:rsidR="009757E7">
        <w:t xml:space="preserve">5 bis </w:t>
      </w:r>
      <w:r w:rsidR="008D4935">
        <w:t>10 Minuten anschließt.</w:t>
      </w:r>
      <w:r w:rsidR="009757E7">
        <w:t xml:space="preserve"> Diese</w:t>
      </w:r>
      <w:r w:rsidR="00AF0668">
        <w:t xml:space="preserve"> Diskussion sollen Sie entsprechend vorbereiten.</w:t>
      </w:r>
    </w:p>
    <w:p w14:paraId="71E6AC7E" w14:textId="381E8675" w:rsidR="00912F24" w:rsidRDefault="00912F24" w:rsidP="0084677E">
      <w:pPr>
        <w:jc w:val="both"/>
      </w:pPr>
      <w:r>
        <w:t xml:space="preserve">Die Projektarbeit geht zu </w:t>
      </w:r>
      <w:r w:rsidR="007D0754">
        <w:t>5</w:t>
      </w:r>
      <w:r>
        <w:t xml:space="preserve">0% in die Mitarbeitsnote ein. Dazu zählt auch die </w:t>
      </w:r>
      <w:r w:rsidR="00AF6820">
        <w:t xml:space="preserve">nachvollziehbare </w:t>
      </w:r>
      <w:r>
        <w:t>Dokumentation der Arbeitsweise.</w:t>
      </w:r>
    </w:p>
    <w:p w14:paraId="0CF7789F" w14:textId="77777777" w:rsidR="009A4B62" w:rsidRDefault="009A4B62">
      <w:pPr>
        <w:rPr>
          <w:b/>
          <w:bCs/>
        </w:rPr>
      </w:pPr>
      <w:r>
        <w:rPr>
          <w:b/>
          <w:bCs/>
        </w:rPr>
        <w:br w:type="page"/>
      </w:r>
    </w:p>
    <w:p w14:paraId="6611829D" w14:textId="050ADE1C" w:rsidR="00A759D6" w:rsidRDefault="00A759D6" w:rsidP="00C53B1D">
      <w:pPr>
        <w:jc w:val="center"/>
        <w:rPr>
          <w:b/>
          <w:bCs/>
        </w:rPr>
      </w:pPr>
      <w:r w:rsidRPr="00A759D6">
        <w:rPr>
          <w:b/>
          <w:bCs/>
        </w:rPr>
        <w:lastRenderedPageBreak/>
        <w:t>Wöchentliche Dokumentation</w:t>
      </w:r>
      <w:r>
        <w:rPr>
          <w:b/>
          <w:bCs/>
        </w:rPr>
        <w:t xml:space="preserve"> zur Projektarbeit</w:t>
      </w:r>
    </w:p>
    <w:p w14:paraId="2B078DD2" w14:textId="77777777" w:rsidR="00C53B1D" w:rsidRPr="00A759D6" w:rsidRDefault="00C53B1D" w:rsidP="00C53B1D">
      <w:pPr>
        <w:jc w:val="center"/>
        <w:rPr>
          <w:b/>
          <w:bCs/>
        </w:rPr>
      </w:pPr>
    </w:p>
    <w:p w14:paraId="44F5C57D" w14:textId="29976D43" w:rsidR="00A759D6" w:rsidRDefault="00A759D6" w:rsidP="0084677E">
      <w:pPr>
        <w:jc w:val="both"/>
      </w:pPr>
      <w:r>
        <w:t>Zeitraum:</w:t>
      </w:r>
      <w:r>
        <w:tab/>
      </w:r>
      <w:r>
        <w:tab/>
      </w:r>
      <w:r>
        <w:tab/>
      </w:r>
      <w:r w:rsidR="00EB7C8F">
        <w:t>14</w:t>
      </w:r>
      <w:r w:rsidR="008D4935">
        <w:t xml:space="preserve">. März bis </w:t>
      </w:r>
      <w:r w:rsidR="00EB7C8F">
        <w:t>15</w:t>
      </w:r>
      <w:r w:rsidR="008D4935">
        <w:t>. März 2021</w:t>
      </w:r>
    </w:p>
    <w:p w14:paraId="253F9ED6" w14:textId="3259E23D" w:rsidR="00A759D6" w:rsidRDefault="00A759D6" w:rsidP="0084677E">
      <w:pPr>
        <w:jc w:val="both"/>
      </w:pPr>
      <w:r>
        <w:t>Name:</w:t>
      </w:r>
      <w:r w:rsidR="00AF0B18">
        <w:t xml:space="preserve"> Henrik Reim</w:t>
      </w:r>
    </w:p>
    <w:p w14:paraId="61E125A1" w14:textId="40B83CB1" w:rsidR="00A759D6" w:rsidRDefault="00A759D6" w:rsidP="0084677E">
      <w:pPr>
        <w:jc w:val="both"/>
      </w:pPr>
      <w:r>
        <w:t>weitere Gruppenmitglieder:</w:t>
      </w:r>
      <w:r w:rsidR="00AF0B18">
        <w:t xml:space="preserve"> Yannis Paul</w:t>
      </w:r>
    </w:p>
    <w:p w14:paraId="0EFD3646" w14:textId="50393FC3" w:rsidR="00A759D6" w:rsidRDefault="00A759D6" w:rsidP="0084677E">
      <w:pPr>
        <w:jc w:val="both"/>
      </w:pPr>
      <w:r>
        <w:t>Projektname:</w:t>
      </w:r>
      <w:r w:rsidR="00AF0B18">
        <w:t xml:space="preserve"> Simulationsprogramm</w:t>
      </w:r>
    </w:p>
    <w:p w14:paraId="4E9DB3C9" w14:textId="7599C648" w:rsidR="00A759D6" w:rsidRDefault="00A759D6" w:rsidP="0084677E">
      <w:pPr>
        <w:jc w:val="both"/>
      </w:pPr>
    </w:p>
    <w:p w14:paraId="27589F69" w14:textId="1F4C267C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Erste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14</w:t>
      </w:r>
      <w:r w:rsidR="008D4935">
        <w:rPr>
          <w:b/>
          <w:bCs/>
        </w:rPr>
        <w:t>.0</w:t>
      </w:r>
      <w:r w:rsidR="00EB7C8F">
        <w:rPr>
          <w:b/>
          <w:bCs/>
        </w:rPr>
        <w:t>2</w:t>
      </w:r>
      <w:r w:rsidR="008D4935">
        <w:rPr>
          <w:b/>
          <w:bCs/>
        </w:rPr>
        <w:t>.</w:t>
      </w:r>
    </w:p>
    <w:p w14:paraId="5F94F23F" w14:textId="276F6721" w:rsidR="00A759D6" w:rsidRDefault="00A759D6" w:rsidP="0084677E">
      <w:pPr>
        <w:jc w:val="both"/>
      </w:pPr>
      <w:r>
        <w:t>Eigene Leistung:</w:t>
      </w:r>
      <w:r w:rsidR="00AF0B18">
        <w:t xml:space="preserve"> Projektidee finden/ definieren; Programmierung der grafischen Oberfläche beginnen </w:t>
      </w:r>
    </w:p>
    <w:p w14:paraId="03E835B9" w14:textId="0014D7FA" w:rsidR="00A759D6" w:rsidRDefault="00A759D6" w:rsidP="0084677E">
      <w:pPr>
        <w:jc w:val="both"/>
      </w:pPr>
      <w:r>
        <w:t>Gruppenleistung:</w:t>
      </w:r>
      <w:r w:rsidR="00AF0B18">
        <w:t xml:space="preserve"> Projektidee finden/ definieren; Informationen über „Boids“ sammeln</w:t>
      </w:r>
    </w:p>
    <w:p w14:paraId="4715013B" w14:textId="49BB3709" w:rsidR="00A759D6" w:rsidRDefault="00A759D6" w:rsidP="0084677E">
      <w:pPr>
        <w:jc w:val="both"/>
      </w:pPr>
      <w:r>
        <w:t>Eigener Zeitaufwand:</w:t>
      </w:r>
      <w:r w:rsidR="00AF0B18">
        <w:t xml:space="preserve"> </w:t>
      </w:r>
      <w:r w:rsidR="00417CDC">
        <w:t>6</w:t>
      </w:r>
      <w:r w:rsidR="00AF0B18">
        <w:t xml:space="preserve"> Schulstunden</w:t>
      </w:r>
      <w:r w:rsidR="00CA15CA">
        <w:t>, davon Montag, Dienstag und Mittwoch in der Schule</w:t>
      </w:r>
    </w:p>
    <w:p w14:paraId="2BA4FDBB" w14:textId="73A6BBCF" w:rsidR="00A759D6" w:rsidRDefault="00A759D6" w:rsidP="0084677E">
      <w:pPr>
        <w:jc w:val="both"/>
      </w:pPr>
    </w:p>
    <w:p w14:paraId="5E7FDBF9" w14:textId="1FED794A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Zweite 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21</w:t>
      </w:r>
      <w:r w:rsidR="008D4935">
        <w:rPr>
          <w:b/>
          <w:bCs/>
        </w:rPr>
        <w:t>.</w:t>
      </w:r>
      <w:r w:rsidR="00EB7C8F">
        <w:rPr>
          <w:b/>
          <w:bCs/>
        </w:rPr>
        <w:t>02</w:t>
      </w:r>
      <w:r w:rsidR="008D4935">
        <w:rPr>
          <w:b/>
          <w:bCs/>
        </w:rPr>
        <w:t>.</w:t>
      </w:r>
    </w:p>
    <w:p w14:paraId="2BD0BB87" w14:textId="42C5C435" w:rsidR="00A759D6" w:rsidRDefault="00A759D6" w:rsidP="00A759D6">
      <w:pPr>
        <w:jc w:val="both"/>
      </w:pPr>
      <w:r>
        <w:t>Eigene Leistung:</w:t>
      </w:r>
      <w:r w:rsidR="00823406">
        <w:t xml:space="preserve"> Ladeanimation; Boids erstellen; Anzeige der Boids ermöglichen; Timing erstellen;</w:t>
      </w:r>
    </w:p>
    <w:p w14:paraId="01B70529" w14:textId="2BAE7B25" w:rsidR="00A759D6" w:rsidRDefault="00A759D6" w:rsidP="00A759D6">
      <w:pPr>
        <w:jc w:val="both"/>
      </w:pPr>
      <w:r>
        <w:t>Gruppenleistung:</w:t>
      </w:r>
      <w:r w:rsidR="00823406">
        <w:t xml:space="preserve"> Algorithmus zur koordinierten Bewegung der Boids erstellt;</w:t>
      </w:r>
    </w:p>
    <w:p w14:paraId="5FA0830F" w14:textId="478BC203" w:rsidR="00A759D6" w:rsidRDefault="00A759D6" w:rsidP="0084677E">
      <w:pPr>
        <w:jc w:val="both"/>
      </w:pPr>
      <w:r>
        <w:t>Eigener Zeitaufwand:</w:t>
      </w:r>
      <w:r w:rsidR="00CA15CA">
        <w:t xml:space="preserve"> </w:t>
      </w:r>
      <w:r w:rsidR="00823406">
        <w:t>10 Schulstunden</w:t>
      </w:r>
      <w:r w:rsidR="00CA15CA">
        <w:t>, davon Dienstag und Mittwoch in der Schule</w:t>
      </w:r>
    </w:p>
    <w:p w14:paraId="06162450" w14:textId="1A7BC5D1" w:rsidR="00A759D6" w:rsidRDefault="00A759D6" w:rsidP="0084677E">
      <w:pPr>
        <w:jc w:val="both"/>
      </w:pPr>
    </w:p>
    <w:p w14:paraId="1960919C" w14:textId="08D164D6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Dritte Woche </w:t>
      </w:r>
      <w:r w:rsidR="008D4935">
        <w:rPr>
          <w:b/>
          <w:bCs/>
        </w:rPr>
        <w:t>ab</w:t>
      </w:r>
      <w:r w:rsidRPr="00A759D6">
        <w:rPr>
          <w:b/>
          <w:bCs/>
        </w:rPr>
        <w:t xml:space="preserve"> </w:t>
      </w:r>
      <w:r w:rsidR="00EB7C8F">
        <w:rPr>
          <w:b/>
          <w:bCs/>
        </w:rPr>
        <w:t>28</w:t>
      </w:r>
      <w:r w:rsidR="008D4935">
        <w:rPr>
          <w:b/>
          <w:bCs/>
        </w:rPr>
        <w:t>.0</w:t>
      </w:r>
      <w:r w:rsidR="00EB7C8F">
        <w:rPr>
          <w:b/>
          <w:bCs/>
        </w:rPr>
        <w:t>1</w:t>
      </w:r>
      <w:r w:rsidR="008D4935">
        <w:rPr>
          <w:b/>
          <w:bCs/>
        </w:rPr>
        <w:t>.</w:t>
      </w:r>
    </w:p>
    <w:p w14:paraId="5D204976" w14:textId="77777777" w:rsidR="00A759D6" w:rsidRDefault="00A759D6" w:rsidP="00A759D6">
      <w:pPr>
        <w:jc w:val="both"/>
      </w:pPr>
      <w:r>
        <w:t>Eigene Leistung:</w:t>
      </w:r>
    </w:p>
    <w:p w14:paraId="3AAF2DC7" w14:textId="77777777" w:rsidR="00A759D6" w:rsidRDefault="00A759D6" w:rsidP="00A759D6">
      <w:pPr>
        <w:jc w:val="both"/>
      </w:pPr>
      <w:r>
        <w:t>Gruppenleistung:</w:t>
      </w:r>
    </w:p>
    <w:p w14:paraId="6EAF7B76" w14:textId="57F11BD6" w:rsidR="00A759D6" w:rsidRDefault="00A759D6" w:rsidP="0084677E">
      <w:pPr>
        <w:jc w:val="both"/>
      </w:pPr>
      <w:r>
        <w:t>Eigener Zeitaufwand:</w:t>
      </w:r>
      <w:r w:rsidR="00A06B8C">
        <w:t xml:space="preserve"> ?, davon Dienstag und Mittwoch in der Schule</w:t>
      </w:r>
    </w:p>
    <w:p w14:paraId="50F01844" w14:textId="25DFBC53" w:rsidR="00A759D6" w:rsidRDefault="00A759D6" w:rsidP="0084677E">
      <w:pPr>
        <w:jc w:val="both"/>
      </w:pPr>
    </w:p>
    <w:p w14:paraId="13488AE8" w14:textId="0B162240" w:rsidR="00A759D6" w:rsidRPr="00A759D6" w:rsidRDefault="00A759D6" w:rsidP="0084677E">
      <w:pPr>
        <w:jc w:val="both"/>
        <w:rPr>
          <w:b/>
          <w:bCs/>
        </w:rPr>
      </w:pPr>
      <w:r w:rsidRPr="00A759D6">
        <w:rPr>
          <w:b/>
          <w:bCs/>
        </w:rPr>
        <w:t xml:space="preserve">Abschlusswoche </w:t>
      </w:r>
      <w:r w:rsidR="008D4935">
        <w:rPr>
          <w:b/>
          <w:bCs/>
        </w:rPr>
        <w:t xml:space="preserve">ab </w:t>
      </w:r>
      <w:r w:rsidR="00EB7C8F">
        <w:rPr>
          <w:b/>
          <w:bCs/>
        </w:rPr>
        <w:t>07</w:t>
      </w:r>
      <w:r w:rsidR="008D4935">
        <w:rPr>
          <w:b/>
          <w:bCs/>
        </w:rPr>
        <w:t>.03.</w:t>
      </w:r>
    </w:p>
    <w:p w14:paraId="0A12FEFF" w14:textId="77777777" w:rsidR="00A759D6" w:rsidRDefault="00A759D6" w:rsidP="00A759D6">
      <w:pPr>
        <w:jc w:val="both"/>
      </w:pPr>
      <w:r>
        <w:t>Eigene Leistung:</w:t>
      </w:r>
    </w:p>
    <w:p w14:paraId="15CD4445" w14:textId="77777777" w:rsidR="00A759D6" w:rsidRDefault="00A759D6" w:rsidP="00A759D6">
      <w:pPr>
        <w:jc w:val="both"/>
      </w:pPr>
      <w:r>
        <w:t>Gruppenleistung:</w:t>
      </w:r>
    </w:p>
    <w:p w14:paraId="4728FA31" w14:textId="5BEF059F" w:rsidR="00A759D6" w:rsidRPr="0084677E" w:rsidRDefault="00A759D6" w:rsidP="0084677E">
      <w:pPr>
        <w:jc w:val="both"/>
      </w:pPr>
      <w:r>
        <w:t>Eigener Zeitaufwand:</w:t>
      </w:r>
      <w:r w:rsidR="00A06B8C">
        <w:t xml:space="preserve"> ?, davon Dienstag und Mittwoch in der Schule</w:t>
      </w:r>
    </w:p>
    <w:sectPr w:rsidR="00A759D6" w:rsidRPr="0084677E" w:rsidSect="008D4935">
      <w:pgSz w:w="11906" w:h="16838"/>
      <w:pgMar w:top="1134" w:right="1418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3976AC" w14:textId="77777777" w:rsidR="00323EB0" w:rsidRDefault="00323EB0" w:rsidP="0084677E">
      <w:pPr>
        <w:spacing w:after="0" w:line="240" w:lineRule="auto"/>
      </w:pPr>
      <w:r>
        <w:separator/>
      </w:r>
    </w:p>
  </w:endnote>
  <w:endnote w:type="continuationSeparator" w:id="0">
    <w:p w14:paraId="2AEE5BDB" w14:textId="77777777" w:rsidR="00323EB0" w:rsidRDefault="00323EB0" w:rsidP="00846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7566A" w14:textId="77777777" w:rsidR="00323EB0" w:rsidRDefault="00323EB0" w:rsidP="0084677E">
      <w:pPr>
        <w:spacing w:after="0" w:line="240" w:lineRule="auto"/>
      </w:pPr>
      <w:r>
        <w:separator/>
      </w:r>
    </w:p>
  </w:footnote>
  <w:footnote w:type="continuationSeparator" w:id="0">
    <w:p w14:paraId="5C71190A" w14:textId="77777777" w:rsidR="00323EB0" w:rsidRDefault="00323EB0" w:rsidP="008467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D4E01"/>
    <w:multiLevelType w:val="hybridMultilevel"/>
    <w:tmpl w:val="AA38B58A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192386A"/>
    <w:multiLevelType w:val="hybridMultilevel"/>
    <w:tmpl w:val="D6BA4C62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77E"/>
    <w:rsid w:val="000A06EF"/>
    <w:rsid w:val="000E55CD"/>
    <w:rsid w:val="001C5921"/>
    <w:rsid w:val="00214C03"/>
    <w:rsid w:val="002E68E3"/>
    <w:rsid w:val="003228EB"/>
    <w:rsid w:val="00323EB0"/>
    <w:rsid w:val="00376647"/>
    <w:rsid w:val="003B6081"/>
    <w:rsid w:val="003C0112"/>
    <w:rsid w:val="00417CDC"/>
    <w:rsid w:val="0043676F"/>
    <w:rsid w:val="005E7FFB"/>
    <w:rsid w:val="00685187"/>
    <w:rsid w:val="006D74AD"/>
    <w:rsid w:val="006F5AFC"/>
    <w:rsid w:val="00722A3F"/>
    <w:rsid w:val="0072481D"/>
    <w:rsid w:val="00761854"/>
    <w:rsid w:val="007835AF"/>
    <w:rsid w:val="007D04EE"/>
    <w:rsid w:val="007D0754"/>
    <w:rsid w:val="00823406"/>
    <w:rsid w:val="0084677E"/>
    <w:rsid w:val="008B05F4"/>
    <w:rsid w:val="008D4935"/>
    <w:rsid w:val="008F75DB"/>
    <w:rsid w:val="00912F24"/>
    <w:rsid w:val="009757E7"/>
    <w:rsid w:val="00982265"/>
    <w:rsid w:val="0098581B"/>
    <w:rsid w:val="009A4B62"/>
    <w:rsid w:val="00A06B8C"/>
    <w:rsid w:val="00A401DC"/>
    <w:rsid w:val="00A41C13"/>
    <w:rsid w:val="00A65A34"/>
    <w:rsid w:val="00A759D6"/>
    <w:rsid w:val="00A9659E"/>
    <w:rsid w:val="00AB4878"/>
    <w:rsid w:val="00AF0668"/>
    <w:rsid w:val="00AF0B18"/>
    <w:rsid w:val="00AF6820"/>
    <w:rsid w:val="00B87CF7"/>
    <w:rsid w:val="00B94650"/>
    <w:rsid w:val="00C244FD"/>
    <w:rsid w:val="00C30FBF"/>
    <w:rsid w:val="00C44A74"/>
    <w:rsid w:val="00C53B1D"/>
    <w:rsid w:val="00CA15CA"/>
    <w:rsid w:val="00CD2146"/>
    <w:rsid w:val="00CE0A35"/>
    <w:rsid w:val="00D238B9"/>
    <w:rsid w:val="00D2750C"/>
    <w:rsid w:val="00D607E6"/>
    <w:rsid w:val="00DA5582"/>
    <w:rsid w:val="00DC6ECA"/>
    <w:rsid w:val="00E42A29"/>
    <w:rsid w:val="00E8783A"/>
    <w:rsid w:val="00EB7C8F"/>
    <w:rsid w:val="00EC1BD5"/>
    <w:rsid w:val="00F45706"/>
    <w:rsid w:val="00F548B9"/>
    <w:rsid w:val="00F74E46"/>
    <w:rsid w:val="00F9725A"/>
    <w:rsid w:val="00FB0A1D"/>
    <w:rsid w:val="00FE0464"/>
    <w:rsid w:val="00FE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261A7"/>
  <w15:chartTrackingRefBased/>
  <w15:docId w15:val="{486EE582-A82B-4247-BD45-35810A195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84677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84677E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84677E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84677E"/>
    <w:rPr>
      <w:vertAlign w:val="superscript"/>
    </w:rPr>
  </w:style>
  <w:style w:type="paragraph" w:styleId="Listenabsatz">
    <w:name w:val="List Paragraph"/>
    <w:basedOn w:val="Standard"/>
    <w:uiPriority w:val="34"/>
    <w:qFormat/>
    <w:rsid w:val="00C24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AF2B37-6D95-4E15-A262-C4B54420D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394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 Stöhr</dc:creator>
  <cp:keywords/>
  <dc:description/>
  <cp:lastModifiedBy>Henrik Reim</cp:lastModifiedBy>
  <cp:revision>8</cp:revision>
  <dcterms:created xsi:type="dcterms:W3CDTF">2022-02-14T13:08:00Z</dcterms:created>
  <dcterms:modified xsi:type="dcterms:W3CDTF">2022-02-25T14:48:00Z</dcterms:modified>
</cp:coreProperties>
</file>